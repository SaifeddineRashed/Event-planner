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8089A" w14:textId="77777777" w:rsidR="00C6554A" w:rsidRPr="008B5277" w:rsidRDefault="0000244B" w:rsidP="00C6554A">
      <w:pPr>
        <w:pStyle w:val="Foto"/>
      </w:pPr>
      <w:r>
        <w:rPr>
          <w:noProof/>
        </w:rPr>
        <w:drawing>
          <wp:inline distT="0" distB="0" distL="0" distR="0" wp14:anchorId="7C3D2254" wp14:editId="505ADBBD">
            <wp:extent cx="5270500" cy="5270500"/>
            <wp:effectExtent l="0" t="0" r="6350" b="0"/>
            <wp:docPr id="1" name="Afbeelding 1" descr="C:\Users\aicha\Downloads\LOGOWAZA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ha\Downloads\LOGOWAZABE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BABC" w14:textId="77777777" w:rsidR="00C6554A" w:rsidRDefault="0000244B" w:rsidP="00C6554A">
      <w:pPr>
        <w:pStyle w:val="Titel"/>
      </w:pPr>
      <w:r>
        <w:t>Evenementen planner</w:t>
      </w:r>
    </w:p>
    <w:p w14:paraId="614EA060" w14:textId="64567F88" w:rsidR="00C6554A" w:rsidRPr="00D5413C" w:rsidRDefault="0000244B" w:rsidP="00C6554A">
      <w:pPr>
        <w:pStyle w:val="Ondertitel"/>
      </w:pPr>
      <w:r>
        <w:t>[</w:t>
      </w:r>
      <w:r w:rsidR="005303FD">
        <w:t>FUNCTIONEEL ONTWERP</w:t>
      </w:r>
      <w:r>
        <w:t>]</w:t>
      </w:r>
    </w:p>
    <w:p w14:paraId="206B7A2A" w14:textId="77777777" w:rsidR="0000244B" w:rsidRPr="0000244B" w:rsidRDefault="0000244B" w:rsidP="0000244B">
      <w:pPr>
        <w:pStyle w:val="Contactgegevens"/>
      </w:pPr>
      <w:proofErr w:type="spellStart"/>
      <w:r>
        <w:t>Wa’zebai</w:t>
      </w:r>
      <w:proofErr w:type="spellEnd"/>
      <w:r>
        <w:t xml:space="preserve"> Inc.</w:t>
      </w:r>
      <w:r w:rsidR="00C6554A">
        <w:rPr>
          <w:lang w:bidi="nl-NL"/>
        </w:rPr>
        <w:t xml:space="preserve"> | </w:t>
      </w:r>
      <w:r>
        <w:t>Evenementen planner</w:t>
      </w:r>
      <w:r w:rsidR="00C6554A">
        <w:rPr>
          <w:lang w:bidi="nl-NL"/>
        </w:rPr>
        <w:t xml:space="preserve"> | </w:t>
      </w:r>
      <w:r>
        <w:t>22-05-20</w:t>
      </w:r>
      <w:bookmarkStart w:id="0" w:name="_GoBack"/>
      <w:bookmarkEnd w:id="0"/>
      <w:r>
        <w:t>19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1408503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3A5754" w14:textId="77777777" w:rsidR="0000244B" w:rsidRDefault="0000244B">
          <w:pPr>
            <w:pStyle w:val="Kopvaninhoudsopgave"/>
          </w:pPr>
          <w:r>
            <w:t>Inhoud</w:t>
          </w:r>
        </w:p>
        <w:p w14:paraId="17350297" w14:textId="77777777" w:rsidR="0000244B" w:rsidRPr="0000244B" w:rsidRDefault="0000244B" w:rsidP="0000244B">
          <w:pPr>
            <w:pStyle w:val="Inhopg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0231" w:history="1">
            <w:r w:rsidRPr="0000244B">
              <w:rPr>
                <w:rStyle w:val="Hyperlink"/>
                <w:b w:val="0"/>
              </w:rPr>
              <w:t>Koptekst 1</w:t>
            </w:r>
            <w:r w:rsidRPr="0000244B">
              <w:rPr>
                <w:webHidden/>
              </w:rPr>
              <w:tab/>
            </w:r>
            <w:r w:rsidRPr="0000244B">
              <w:rPr>
                <w:webHidden/>
              </w:rPr>
              <w:fldChar w:fldCharType="begin"/>
            </w:r>
            <w:r w:rsidRPr="0000244B">
              <w:rPr>
                <w:webHidden/>
              </w:rPr>
              <w:instrText xml:space="preserve"> PAGEREF _Toc9410231 \h </w:instrText>
            </w:r>
            <w:r w:rsidRPr="0000244B">
              <w:rPr>
                <w:webHidden/>
              </w:rPr>
            </w:r>
            <w:r w:rsidRPr="0000244B">
              <w:rPr>
                <w:webHidden/>
              </w:rPr>
              <w:fldChar w:fldCharType="separate"/>
            </w:r>
            <w:r w:rsidRPr="0000244B">
              <w:rPr>
                <w:webHidden/>
              </w:rPr>
              <w:t>2</w:t>
            </w:r>
            <w:r w:rsidRPr="0000244B">
              <w:rPr>
                <w:webHidden/>
              </w:rPr>
              <w:fldChar w:fldCharType="end"/>
            </w:r>
          </w:hyperlink>
        </w:p>
        <w:p w14:paraId="67B122DC" w14:textId="77777777" w:rsidR="0000244B" w:rsidRDefault="00794E06">
          <w:pPr>
            <w:pStyle w:val="Inhopg2"/>
            <w:tabs>
              <w:tab w:val="right" w:leader="dot" w:pos="8296"/>
            </w:tabs>
            <w:rPr>
              <w:noProof/>
            </w:rPr>
          </w:pPr>
          <w:hyperlink w:anchor="_Toc9410232" w:history="1">
            <w:r w:rsidR="0000244B" w:rsidRPr="009D1EFF">
              <w:rPr>
                <w:rStyle w:val="Hyperlink"/>
                <w:noProof/>
                <w:lang w:bidi="nl-NL"/>
              </w:rPr>
              <w:t>Koptekst 2</w:t>
            </w:r>
            <w:r w:rsidR="0000244B">
              <w:rPr>
                <w:noProof/>
                <w:webHidden/>
              </w:rPr>
              <w:tab/>
            </w:r>
            <w:r w:rsidR="0000244B">
              <w:rPr>
                <w:noProof/>
                <w:webHidden/>
              </w:rPr>
              <w:fldChar w:fldCharType="begin"/>
            </w:r>
            <w:r w:rsidR="0000244B">
              <w:rPr>
                <w:noProof/>
                <w:webHidden/>
              </w:rPr>
              <w:instrText xml:space="preserve"> PAGEREF _Toc9410232 \h </w:instrText>
            </w:r>
            <w:r w:rsidR="0000244B">
              <w:rPr>
                <w:noProof/>
                <w:webHidden/>
              </w:rPr>
            </w:r>
            <w:r w:rsidR="0000244B">
              <w:rPr>
                <w:noProof/>
                <w:webHidden/>
              </w:rPr>
              <w:fldChar w:fldCharType="separate"/>
            </w:r>
            <w:r w:rsidR="0000244B">
              <w:rPr>
                <w:noProof/>
                <w:webHidden/>
              </w:rPr>
              <w:t>2</w:t>
            </w:r>
            <w:r w:rsidR="0000244B">
              <w:rPr>
                <w:noProof/>
                <w:webHidden/>
              </w:rPr>
              <w:fldChar w:fldCharType="end"/>
            </w:r>
          </w:hyperlink>
        </w:p>
        <w:p w14:paraId="1193411E" w14:textId="77777777" w:rsidR="0000244B" w:rsidRDefault="0000244B">
          <w:r>
            <w:rPr>
              <w:b/>
              <w:bCs/>
            </w:rPr>
            <w:fldChar w:fldCharType="end"/>
          </w:r>
        </w:p>
      </w:sdtContent>
    </w:sdt>
    <w:p w14:paraId="5935E4A7" w14:textId="77777777" w:rsidR="0000244B" w:rsidRDefault="0000244B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br w:type="page"/>
      </w:r>
    </w:p>
    <w:p w14:paraId="0391C2D3" w14:textId="77777777" w:rsidR="0000244B" w:rsidRDefault="0000244B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bookmarkStart w:id="1" w:name="_Toc9410231" w:displacedByCustomXml="next"/>
    <w:sdt>
      <w:sdtPr>
        <w:alias w:val="Koptekst 1:"/>
        <w:tag w:val="Koptekst 1:"/>
        <w:id w:val="1549648056"/>
        <w:placeholder>
          <w:docPart w:val="91FD5F054F5D42F1AB0B8CB24525F49A"/>
        </w:placeholder>
        <w:temporary/>
        <w:showingPlcHdr/>
        <w15:appearance w15:val="hidden"/>
      </w:sdtPr>
      <w:sdtEndPr/>
      <w:sdtContent>
        <w:p w14:paraId="09EBB833" w14:textId="77777777" w:rsidR="00C6554A" w:rsidRDefault="00C6554A" w:rsidP="00C6554A">
          <w:pPr>
            <w:pStyle w:val="Kop1"/>
          </w:pPr>
          <w:r>
            <w:rPr>
              <w:lang w:bidi="nl-NL"/>
            </w:rPr>
            <w:t>Koptekst 1</w:t>
          </w:r>
        </w:p>
      </w:sdtContent>
    </w:sdt>
    <w:bookmarkEnd w:id="1" w:displacedByCustomXml="prev"/>
    <w:sdt>
      <w:sdtPr>
        <w:alias w:val="Alineatekst:"/>
        <w:tag w:val="Alineatekst:"/>
        <w:id w:val="-335997730"/>
        <w:placeholder>
          <w:docPart w:val="46BA48BDCA8F4E249C593447C35E9B5C"/>
        </w:placeholder>
        <w:temporary/>
        <w:showingPlcHdr/>
        <w15:appearance w15:val="hidden"/>
      </w:sdtPr>
      <w:sdtEndPr/>
      <w:sdtContent>
        <w:p w14:paraId="33064210" w14:textId="77777777" w:rsidR="00C6554A" w:rsidRDefault="00C6554A" w:rsidP="00C6554A">
          <w:r>
            <w:rPr>
              <w:lang w:bidi="nl-NL"/>
            </w:rPr>
            <w:t>Als u de tekst van een tijdelijke aanduiding op deze pagina wilt vervangen, kunt u alle tekst selecteren en dan beginnen te typen. Maar wacht daar nog even mee!</w:t>
          </w:r>
        </w:p>
        <w:p w14:paraId="122128DF" w14:textId="77777777" w:rsidR="00C6554A" w:rsidRDefault="00C6554A" w:rsidP="00C6554A">
          <w:r>
            <w:rPr>
              <w:lang w:bidi="nl-NL"/>
            </w:rPr>
            <w:t>Bekijk eerst een paar tips die u helpen om uw rapport snel op te maken. U zult ervan versteld staan hoe gemakkelijk het is.</w:t>
          </w:r>
        </w:p>
      </w:sdtContent>
    </w:sdt>
    <w:sdt>
      <w:sdtPr>
        <w:alias w:val="Inhoud voor lijst met opsommingstekens invoeren:"/>
        <w:tag w:val="Inhoud voor lijst met opsommingstekens invoeren:"/>
        <w:id w:val="-784043198"/>
        <w:placeholder>
          <w:docPart w:val="4449AAFDEE90466A9ABA987BF98B51EE"/>
        </w:placeholder>
        <w:temporary/>
        <w:showingPlcHdr/>
        <w15:appearance w15:val="hidden"/>
      </w:sdtPr>
      <w:sdtEndPr/>
      <w:sdtContent>
        <w:p w14:paraId="1D29AA50" w14:textId="77777777" w:rsidR="00C6554A" w:rsidRPr="00514122" w:rsidRDefault="00C6554A" w:rsidP="00C6554A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 xml:space="preserve">Een koptekst nodig? Klik op het tabblad Start in de galerie Stijlen op de gewenste kopstijl. </w:t>
          </w:r>
        </w:p>
        <w:p w14:paraId="6277747C" w14:textId="77777777" w:rsidR="00C6554A" w:rsidRPr="00514122" w:rsidRDefault="00C6554A" w:rsidP="00C6554A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>In de galerie vindt u ook andere stijlen, zoals die voor een citaat, een genummerde lijst of een lijst met opsommingstekens zoals deze.</w:t>
          </w:r>
        </w:p>
        <w:p w14:paraId="1BBCA672" w14:textId="77777777" w:rsidR="00C6554A" w:rsidRPr="00514122" w:rsidRDefault="00C6554A" w:rsidP="00C6554A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>U krijgt het beste resultaat bij het selecteren van tekst die moet worden gekopieerd of bewerkt, wanneer u links of rechts van de tekens in uw selectie geen spaties opneemt.</w:t>
          </w:r>
        </w:p>
      </w:sdtContent>
    </w:sdt>
    <w:bookmarkStart w:id="2" w:name="_Toc9410232"/>
    <w:p w14:paraId="2F4A1E62" w14:textId="77777777" w:rsidR="00C6554A" w:rsidRPr="00D5413C" w:rsidRDefault="00794E06" w:rsidP="00C6554A">
      <w:pPr>
        <w:pStyle w:val="Kop2"/>
      </w:pPr>
      <w:sdt>
        <w:sdtPr>
          <w:alias w:val="Koptekst 2:"/>
          <w:tag w:val="Koptekst 2:"/>
          <w:id w:val="959536471"/>
          <w:placeholder>
            <w:docPart w:val="41FC79E2B8A84706B1280E4857441E5B"/>
          </w:placeholder>
          <w:temporary/>
          <w:showingPlcHdr/>
          <w15:appearance w15:val="hidden"/>
        </w:sdtPr>
        <w:sdtEndPr/>
        <w:sdtContent>
          <w:r w:rsidR="00C6554A">
            <w:rPr>
              <w:lang w:bidi="nl-NL"/>
            </w:rPr>
            <w:t>Koptekst 2</w:t>
          </w:r>
        </w:sdtContent>
      </w:sdt>
      <w:bookmarkEnd w:id="2"/>
    </w:p>
    <w:sdt>
      <w:sdtPr>
        <w:alias w:val="Alineatekst:"/>
        <w:tag w:val="Alineatekst:"/>
        <w:id w:val="-2013052735"/>
        <w:placeholder>
          <w:docPart w:val="623FD3DB1503476C951FA44268DC3BDA"/>
        </w:placeholder>
        <w:temporary/>
        <w:showingPlcHdr/>
        <w15:appearance w15:val="hidden"/>
      </w:sdtPr>
      <w:sdtEndPr/>
      <w:sdtContent>
        <w:p w14:paraId="497C6D91" w14:textId="77777777" w:rsidR="00C6554A" w:rsidRDefault="00C6554A" w:rsidP="00C6554A">
          <w:r>
            <w:rPr>
              <w:lang w:bidi="nl-NL"/>
            </w:rPr>
            <w:t>Mogelijk vindt u de foto op het voorblad net zo mooi als wij, maar als deze niet zo geschikt is voor uw rapport, is het eenvoudig om een eigen foto te gebruiken.</w:t>
          </w:r>
        </w:p>
        <w:p w14:paraId="458436F5" w14:textId="77777777" w:rsidR="002C74C0" w:rsidRDefault="00C6554A">
          <w:r>
            <w:rPr>
              <w:lang w:bidi="nl-NL"/>
            </w:rPr>
            <w:t>Verwijder gewoon de tijdelijke aanduiding voor de afbeelding. Klik op het tabblad Invoegen op Afbeelding om een afbeelding in uw bestanden te selecteren.</w:t>
          </w:r>
        </w:p>
      </w:sdtContent>
    </w:sdt>
    <w:sectPr w:rsidR="002C74C0" w:rsidSect="0053407C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A9D5A" w14:textId="77777777" w:rsidR="00794E06" w:rsidRDefault="00794E06" w:rsidP="00C6554A">
      <w:pPr>
        <w:spacing w:before="0" w:after="0" w:line="240" w:lineRule="auto"/>
      </w:pPr>
      <w:r>
        <w:separator/>
      </w:r>
    </w:p>
  </w:endnote>
  <w:endnote w:type="continuationSeparator" w:id="0">
    <w:p w14:paraId="7653D507" w14:textId="77777777" w:rsidR="00794E06" w:rsidRDefault="00794E0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05F34" w14:textId="77777777" w:rsidR="002163EE" w:rsidRDefault="00ED7C44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\* Arabic  \* MERGEFORMAT </w:instrText>
    </w:r>
    <w:r>
      <w:rPr>
        <w:lang w:bidi="nl-NL"/>
      </w:rPr>
      <w:fldChar w:fldCharType="separate"/>
    </w:r>
    <w:r w:rsidR="00191771">
      <w:rPr>
        <w:noProof/>
        <w:lang w:bidi="nl-NL"/>
      </w:rPr>
      <w:t>1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5B6BD" w14:textId="77777777" w:rsidR="00794E06" w:rsidRDefault="00794E0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E5762E0" w14:textId="77777777" w:rsidR="00794E06" w:rsidRDefault="00794E0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4B"/>
    <w:rsid w:val="0000244B"/>
    <w:rsid w:val="00191771"/>
    <w:rsid w:val="002554CD"/>
    <w:rsid w:val="00293B83"/>
    <w:rsid w:val="002B4294"/>
    <w:rsid w:val="00333D0D"/>
    <w:rsid w:val="004C049F"/>
    <w:rsid w:val="005000E2"/>
    <w:rsid w:val="005303FD"/>
    <w:rsid w:val="0053407C"/>
    <w:rsid w:val="005A07C3"/>
    <w:rsid w:val="00605E04"/>
    <w:rsid w:val="006A3CE7"/>
    <w:rsid w:val="00794E06"/>
    <w:rsid w:val="00A303E0"/>
    <w:rsid w:val="00C6554A"/>
    <w:rsid w:val="00D3622C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63834"/>
  <w15:chartTrackingRefBased/>
  <w15:docId w15:val="{960459F2-D378-4903-8CEC-9A0FF64B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l-N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D0D"/>
  </w:style>
  <w:style w:type="paragraph" w:styleId="Kop1">
    <w:name w:val="heading 1"/>
    <w:basedOn w:val="Standaard"/>
    <w:next w:val="Standaard"/>
    <w:link w:val="Kop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Kop2Char">
    <w:name w:val="Kop 2 Char"/>
    <w:basedOn w:val="Standaardalinea-lettertype"/>
    <w:link w:val="Kop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gegevens">
    <w:name w:val="Contactgegevens"/>
    <w:basedOn w:val="Standaard"/>
    <w:uiPriority w:val="4"/>
    <w:qFormat/>
    <w:rsid w:val="00C6554A"/>
    <w:pPr>
      <w:spacing w:before="0" w:after="0"/>
      <w:jc w:val="center"/>
    </w:pPr>
  </w:style>
  <w:style w:type="paragraph" w:styleId="Lijstopsomteken">
    <w:name w:val="List Bullet"/>
    <w:basedOn w:val="Standa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ard"/>
    <w:link w:val="Titel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Ondertitel">
    <w:name w:val="Subtitle"/>
    <w:basedOn w:val="Standaard"/>
    <w:link w:val="Ondertitel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C6554A"/>
    <w:rPr>
      <w:caps/>
    </w:rPr>
  </w:style>
  <w:style w:type="paragraph" w:customStyle="1" w:styleId="Foto">
    <w:name w:val="Foto"/>
    <w:basedOn w:val="Standaard"/>
    <w:uiPriority w:val="1"/>
    <w:qFormat/>
    <w:rsid w:val="00C6554A"/>
    <w:pPr>
      <w:spacing w:before="0" w:after="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unhideWhenUsed/>
    <w:rsid w:val="00C6554A"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jstnummering">
    <w:name w:val="List Number"/>
    <w:basedOn w:val="Standa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6554A"/>
    <w:rPr>
      <w:i/>
      <w:iCs/>
      <w:color w:val="007789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6554A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6554A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6554A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6554A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655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6554A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6554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554A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554A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554A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ardalinea-lettertype"/>
    <w:uiPriority w:val="99"/>
    <w:unhideWhenUsed/>
    <w:rsid w:val="00C6554A"/>
    <w:rPr>
      <w:color w:val="835D00" w:themeColor="accent3" w:themeShade="80"/>
      <w:u w:val="single"/>
    </w:rPr>
  </w:style>
  <w:style w:type="paragraph" w:styleId="Macrotekst">
    <w:name w:val="macro"/>
    <w:link w:val="Macroteks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6554A"/>
    <w:rPr>
      <w:rFonts w:ascii="Consolas" w:hAnsi="Consolas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C6554A"/>
    <w:rPr>
      <w:color w:val="595959" w:themeColor="text1" w:themeTint="A6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6554A"/>
    <w:rPr>
      <w:rFonts w:ascii="Consolas" w:hAnsi="Consolas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0244B"/>
    <w:pPr>
      <w:spacing w:before="240" w:after="0" w:line="259" w:lineRule="auto"/>
      <w:contextualSpacing w:val="0"/>
      <w:outlineLvl w:val="9"/>
    </w:pPr>
    <w:rPr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0244B"/>
    <w:pPr>
      <w:tabs>
        <w:tab w:val="right" w:leader="dot" w:pos="8296"/>
      </w:tabs>
      <w:spacing w:after="100"/>
    </w:pPr>
    <w:rPr>
      <w:b/>
      <w:noProof/>
      <w:lang w:bidi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024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cha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FD5F054F5D42F1AB0B8CB24525F4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E90A83-33A3-4E26-867E-C0297DE05B5B}"/>
      </w:docPartPr>
      <w:docPartBody>
        <w:p w:rsidR="007205E8" w:rsidRDefault="00DA34C0">
          <w:pPr>
            <w:pStyle w:val="91FD5F054F5D42F1AB0B8CB24525F49A"/>
          </w:pPr>
          <w:r>
            <w:rPr>
              <w:lang w:bidi="nl-NL"/>
            </w:rPr>
            <w:t>Koptekst 1</w:t>
          </w:r>
        </w:p>
      </w:docPartBody>
    </w:docPart>
    <w:docPart>
      <w:docPartPr>
        <w:name w:val="46BA48BDCA8F4E249C593447C35E9B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0F82D7-C7FC-40F7-AECC-5B860E0108D9}"/>
      </w:docPartPr>
      <w:docPartBody>
        <w:p w:rsidR="00C63DEF" w:rsidRDefault="00DA34C0" w:rsidP="00C6554A">
          <w:r>
            <w:rPr>
              <w:lang w:bidi="nl-NL"/>
            </w:rPr>
            <w:t>Als u de tekst van een tijdelijke aanduiding op deze pagina wilt vervangen, kunt u alle tekst selecteren en dan beginnen te typen. Maar wacht daar nog even mee!</w:t>
          </w:r>
        </w:p>
        <w:p w:rsidR="007205E8" w:rsidRDefault="00DA34C0">
          <w:pPr>
            <w:pStyle w:val="46BA48BDCA8F4E249C593447C35E9B5C"/>
          </w:pPr>
          <w:r>
            <w:rPr>
              <w:lang w:bidi="nl-NL"/>
            </w:rPr>
            <w:t>Bekijk eerst een paar tips die u helpen om uw rapport snel op te maken. U zult ervan versteld staan hoe gemakkelijk het is.</w:t>
          </w:r>
        </w:p>
      </w:docPartBody>
    </w:docPart>
    <w:docPart>
      <w:docPartPr>
        <w:name w:val="4449AAFDEE90466A9ABA987BF98B51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E62B7E-5A87-4F4E-ADEF-E94A4FBCAADF}"/>
      </w:docPartPr>
      <w:docPartBody>
        <w:p w:rsidR="00C63DEF" w:rsidRPr="00514122" w:rsidRDefault="00DA34C0" w:rsidP="00C6554A">
          <w:pPr>
            <w:pStyle w:val="Lijstopsomteken"/>
          </w:pPr>
          <w:r w:rsidRPr="00514122">
            <w:rPr>
              <w:lang w:bidi="nl-NL"/>
            </w:rPr>
            <w:t xml:space="preserve">Een koptekst nodig? Klik op het tabblad Start in de galerie Stijlen op de gewenste kopstijl. </w:t>
          </w:r>
        </w:p>
        <w:p w:rsidR="00C63DEF" w:rsidRPr="00514122" w:rsidRDefault="00DA34C0" w:rsidP="00C6554A">
          <w:pPr>
            <w:pStyle w:val="Lijstopsomteken"/>
          </w:pPr>
          <w:r w:rsidRPr="00514122">
            <w:rPr>
              <w:lang w:bidi="nl-NL"/>
            </w:rPr>
            <w:t>In de galerie vindt u ook andere stijlen, zoals die voor een citaat, een genummerde lijst of een lijst met opsommingstekens zoals deze.</w:t>
          </w:r>
        </w:p>
        <w:p w:rsidR="007205E8" w:rsidRDefault="00DA34C0">
          <w:pPr>
            <w:pStyle w:val="4449AAFDEE90466A9ABA987BF98B51EE"/>
          </w:pPr>
          <w:r w:rsidRPr="00514122">
            <w:rPr>
              <w:lang w:bidi="nl-NL"/>
            </w:rPr>
            <w:t>U krijgt het beste resultaat bij het selecteren van tekst die moet worden gekopieerd of bewerkt, wanneer u links of rechts van de tekens in uw selectie geen spaties opneemt.</w:t>
          </w:r>
        </w:p>
      </w:docPartBody>
    </w:docPart>
    <w:docPart>
      <w:docPartPr>
        <w:name w:val="41FC79E2B8A84706B1280E4857441E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51534E-2894-46F9-816E-BF64EE41BDB8}"/>
      </w:docPartPr>
      <w:docPartBody>
        <w:p w:rsidR="007205E8" w:rsidRDefault="00DA34C0">
          <w:pPr>
            <w:pStyle w:val="41FC79E2B8A84706B1280E4857441E5B"/>
          </w:pPr>
          <w:r>
            <w:rPr>
              <w:lang w:bidi="nl-NL"/>
            </w:rPr>
            <w:t>Koptekst 2</w:t>
          </w:r>
        </w:p>
      </w:docPartBody>
    </w:docPart>
    <w:docPart>
      <w:docPartPr>
        <w:name w:val="623FD3DB1503476C951FA44268DC3B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FA78B3-AB39-4BD5-911B-BB1EE2D1F7DD}"/>
      </w:docPartPr>
      <w:docPartBody>
        <w:p w:rsidR="00C63DEF" w:rsidRDefault="00DA34C0" w:rsidP="00C6554A">
          <w:r>
            <w:rPr>
              <w:lang w:bidi="nl-NL"/>
            </w:rPr>
            <w:t>Mogelijk vindt u de foto op het voorblad net zo mooi als wij, maar als deze niet zo geschikt is voor uw rapport, is het eenvoudig om een eigen foto te gebruiken.</w:t>
          </w:r>
        </w:p>
        <w:p w:rsidR="007205E8" w:rsidRDefault="00DA34C0">
          <w:pPr>
            <w:pStyle w:val="623FD3DB1503476C951FA44268DC3BDA"/>
          </w:pPr>
          <w:r>
            <w:rPr>
              <w:lang w:bidi="nl-NL"/>
            </w:rPr>
            <w:t>Verwijder gewoon de tijdelijke aanduiding voor de afbeelding. Klik op het tabblad Invoegen op Afbeelding om een afbeelding in uw bestanden te selecteren.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C0"/>
    <w:rsid w:val="002039A9"/>
    <w:rsid w:val="007205E8"/>
    <w:rsid w:val="00DA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4F45117A5E14615BDA221CCD5BDF285">
    <w:name w:val="A4F45117A5E14615BDA221CCD5BDF285"/>
  </w:style>
  <w:style w:type="paragraph" w:customStyle="1" w:styleId="28D05CAD01214F229ED9DD19BE7E2E4E">
    <w:name w:val="28D05CAD01214F229ED9DD19BE7E2E4E"/>
  </w:style>
  <w:style w:type="paragraph" w:customStyle="1" w:styleId="0ED9CAC8A4EE4F6EBBA786819804CFEF">
    <w:name w:val="0ED9CAC8A4EE4F6EBBA786819804CFEF"/>
  </w:style>
  <w:style w:type="paragraph" w:customStyle="1" w:styleId="DA72D40D8EE64AD1AEFC920284DB68EF">
    <w:name w:val="DA72D40D8EE64AD1AEFC920284DB68EF"/>
  </w:style>
  <w:style w:type="paragraph" w:customStyle="1" w:styleId="9AC8F59D8F3040DCAE56DBA7DE6D1418">
    <w:name w:val="9AC8F59D8F3040DCAE56DBA7DE6D1418"/>
  </w:style>
  <w:style w:type="paragraph" w:customStyle="1" w:styleId="91FD5F054F5D42F1AB0B8CB24525F49A">
    <w:name w:val="91FD5F054F5D42F1AB0B8CB24525F49A"/>
  </w:style>
  <w:style w:type="paragraph" w:customStyle="1" w:styleId="46BA48BDCA8F4E249C593447C35E9B5C">
    <w:name w:val="46BA48BDCA8F4E249C593447C35E9B5C"/>
  </w:style>
  <w:style w:type="paragraph" w:styleId="Lijstopsomteken">
    <w:name w:val="List Bullet"/>
    <w:basedOn w:val="Standaard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4449AAFDEE90466A9ABA987BF98B51EE">
    <w:name w:val="4449AAFDEE90466A9ABA987BF98B51EE"/>
  </w:style>
  <w:style w:type="paragraph" w:customStyle="1" w:styleId="41FC79E2B8A84706B1280E4857441E5B">
    <w:name w:val="41FC79E2B8A84706B1280E4857441E5B"/>
  </w:style>
  <w:style w:type="paragraph" w:customStyle="1" w:styleId="623FD3DB1503476C951FA44268DC3BDA">
    <w:name w:val="623FD3DB1503476C951FA44268DC3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</Template>
  <TotalTime>0</TotalTime>
  <Pages>3</Pages>
  <Words>202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faten Rashed</dc:creator>
  <cp:keywords/>
  <dc:description/>
  <cp:lastModifiedBy>faten Rashed</cp:lastModifiedBy>
  <cp:revision>2</cp:revision>
  <dcterms:created xsi:type="dcterms:W3CDTF">2019-05-22T07:49:00Z</dcterms:created>
  <dcterms:modified xsi:type="dcterms:W3CDTF">2019-05-22T07:49:00Z</dcterms:modified>
</cp:coreProperties>
</file>