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00244B" w:rsidP="00C6554A">
      <w:pPr>
        <w:pStyle w:val="Foto"/>
      </w:pPr>
      <w:bookmarkStart w:id="0" w:name="_Hlk10625012"/>
      <w:bookmarkEnd w:id="0"/>
      <w:r>
        <w:rPr>
          <w:noProof/>
        </w:rPr>
        <w:drawing>
          <wp:inline distT="0" distB="0" distL="0" distR="0" wp14:anchorId="0F0728F7" wp14:editId="20BB3445">
            <wp:extent cx="5270500" cy="5270500"/>
            <wp:effectExtent l="0" t="0" r="6350" b="0"/>
            <wp:docPr id="1" name="Afbeelding 1" descr="C:\Users\aicha\Downloads\LOGOWAZAB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ha\Downloads\LOGOWAZABE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rsidR="00C6554A" w:rsidRDefault="0000244B" w:rsidP="00C6554A">
      <w:pPr>
        <w:pStyle w:val="Titel"/>
      </w:pPr>
      <w:r>
        <w:t>Evenementen planner</w:t>
      </w:r>
    </w:p>
    <w:p w:rsidR="00C6554A" w:rsidRPr="00D5413C" w:rsidRDefault="00DE56F9" w:rsidP="00C6554A">
      <w:pPr>
        <w:pStyle w:val="Ondertitel"/>
      </w:pPr>
      <w:r>
        <w:t>Functioneel Ontwerp</w:t>
      </w:r>
    </w:p>
    <w:p w:rsidR="0000244B" w:rsidRPr="0000244B" w:rsidRDefault="0000244B" w:rsidP="0000244B">
      <w:pPr>
        <w:pStyle w:val="Contactgegevens"/>
      </w:pPr>
      <w:r>
        <w:t>Wa’zebai Inc.</w:t>
      </w:r>
      <w:r w:rsidR="00C6554A">
        <w:rPr>
          <w:lang w:bidi="nl-NL"/>
        </w:rPr>
        <w:t xml:space="preserve"> | </w:t>
      </w:r>
      <w:r>
        <w:t>Evenementen planner</w:t>
      </w:r>
      <w:r w:rsidR="00C6554A">
        <w:rPr>
          <w:lang w:bidi="nl-NL"/>
        </w:rPr>
        <w:t xml:space="preserve"> | </w:t>
      </w:r>
      <w:r>
        <w:t>22-05-2019</w:t>
      </w:r>
      <w:r>
        <w:br w:type="page"/>
      </w:r>
    </w:p>
    <w:sdt>
      <w:sdtPr>
        <w:id w:val="431173698"/>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rsidR="000B1B30" w:rsidRDefault="000B1B30">
          <w:pPr>
            <w:pStyle w:val="Kopvaninhoudsopgave"/>
          </w:pPr>
          <w:r>
            <w:t>Inhoud</w:t>
          </w:r>
        </w:p>
        <w:p w:rsidR="000B1B30" w:rsidRDefault="000B1B30">
          <w:pPr>
            <w:pStyle w:val="Inhopg1"/>
            <w:rPr>
              <w:rFonts w:eastAsiaTheme="minorEastAsia"/>
              <w:b w:val="0"/>
              <w:color w:val="auto"/>
              <w:lang w:eastAsia="nl-NL" w:bidi="ar-SA"/>
            </w:rPr>
          </w:pPr>
          <w:r>
            <w:fldChar w:fldCharType="begin"/>
          </w:r>
          <w:r>
            <w:instrText xml:space="preserve"> TOC \o "1-3" \h \z \u </w:instrText>
          </w:r>
          <w:r>
            <w:fldChar w:fldCharType="separate"/>
          </w:r>
          <w:hyperlink w:anchor="_Toc10626541" w:history="1">
            <w:r w:rsidRPr="007A4A5A">
              <w:rPr>
                <w:rStyle w:val="Hyperlink"/>
              </w:rPr>
              <w:t>Navigatie</w:t>
            </w:r>
            <w:r>
              <w:rPr>
                <w:webHidden/>
              </w:rPr>
              <w:tab/>
            </w:r>
            <w:r>
              <w:rPr>
                <w:webHidden/>
              </w:rPr>
              <w:fldChar w:fldCharType="begin"/>
            </w:r>
            <w:r>
              <w:rPr>
                <w:webHidden/>
              </w:rPr>
              <w:instrText xml:space="preserve"> PAGEREF _Toc10626541 \h </w:instrText>
            </w:r>
            <w:r>
              <w:rPr>
                <w:webHidden/>
              </w:rPr>
            </w:r>
            <w:r>
              <w:rPr>
                <w:webHidden/>
              </w:rPr>
              <w:fldChar w:fldCharType="separate"/>
            </w:r>
            <w:r>
              <w:rPr>
                <w:webHidden/>
              </w:rPr>
              <w:t>2</w:t>
            </w:r>
            <w:r>
              <w:rPr>
                <w:webHidden/>
              </w:rPr>
              <w:fldChar w:fldCharType="end"/>
            </w:r>
          </w:hyperlink>
        </w:p>
        <w:p w:rsidR="000B1B30" w:rsidRDefault="000B1B30">
          <w:pPr>
            <w:pStyle w:val="Inhopg1"/>
            <w:rPr>
              <w:rFonts w:eastAsiaTheme="minorEastAsia"/>
              <w:b w:val="0"/>
              <w:color w:val="auto"/>
              <w:lang w:eastAsia="nl-NL" w:bidi="ar-SA"/>
            </w:rPr>
          </w:pPr>
          <w:hyperlink w:anchor="_Toc10626542" w:history="1">
            <w:r w:rsidRPr="007A4A5A">
              <w:rPr>
                <w:rStyle w:val="Hyperlink"/>
              </w:rPr>
              <w:t>WireFrame inlog pagina</w:t>
            </w:r>
            <w:r>
              <w:rPr>
                <w:webHidden/>
              </w:rPr>
              <w:tab/>
            </w:r>
            <w:r>
              <w:rPr>
                <w:webHidden/>
              </w:rPr>
              <w:fldChar w:fldCharType="begin"/>
            </w:r>
            <w:r>
              <w:rPr>
                <w:webHidden/>
              </w:rPr>
              <w:instrText xml:space="preserve"> PAGEREF _Toc10626542 \h </w:instrText>
            </w:r>
            <w:r>
              <w:rPr>
                <w:webHidden/>
              </w:rPr>
            </w:r>
            <w:r>
              <w:rPr>
                <w:webHidden/>
              </w:rPr>
              <w:fldChar w:fldCharType="separate"/>
            </w:r>
            <w:r>
              <w:rPr>
                <w:webHidden/>
              </w:rPr>
              <w:t>3</w:t>
            </w:r>
            <w:r>
              <w:rPr>
                <w:webHidden/>
              </w:rPr>
              <w:fldChar w:fldCharType="end"/>
            </w:r>
          </w:hyperlink>
        </w:p>
        <w:p w:rsidR="000B1B30" w:rsidRDefault="000B1B30">
          <w:pPr>
            <w:pStyle w:val="Inhopg1"/>
            <w:rPr>
              <w:rFonts w:eastAsiaTheme="minorEastAsia"/>
              <w:b w:val="0"/>
              <w:color w:val="auto"/>
              <w:lang w:eastAsia="nl-NL" w:bidi="ar-SA"/>
            </w:rPr>
          </w:pPr>
          <w:hyperlink w:anchor="_Toc10626543" w:history="1">
            <w:r w:rsidRPr="007A4A5A">
              <w:rPr>
                <w:rStyle w:val="Hyperlink"/>
                <w:lang w:val="da-DK"/>
              </w:rPr>
              <w:t>WireFrame Dashboard</w:t>
            </w:r>
            <w:r>
              <w:rPr>
                <w:webHidden/>
              </w:rPr>
              <w:tab/>
            </w:r>
            <w:r>
              <w:rPr>
                <w:webHidden/>
              </w:rPr>
              <w:fldChar w:fldCharType="begin"/>
            </w:r>
            <w:r>
              <w:rPr>
                <w:webHidden/>
              </w:rPr>
              <w:instrText xml:space="preserve"> PAGEREF _Toc10626543 \h </w:instrText>
            </w:r>
            <w:r>
              <w:rPr>
                <w:webHidden/>
              </w:rPr>
            </w:r>
            <w:r>
              <w:rPr>
                <w:webHidden/>
              </w:rPr>
              <w:fldChar w:fldCharType="separate"/>
            </w:r>
            <w:r>
              <w:rPr>
                <w:webHidden/>
              </w:rPr>
              <w:t>4</w:t>
            </w:r>
            <w:r>
              <w:rPr>
                <w:webHidden/>
              </w:rPr>
              <w:fldChar w:fldCharType="end"/>
            </w:r>
          </w:hyperlink>
        </w:p>
        <w:p w:rsidR="000B1B30" w:rsidRDefault="000B1B30">
          <w:pPr>
            <w:pStyle w:val="Inhopg1"/>
            <w:rPr>
              <w:rFonts w:eastAsiaTheme="minorEastAsia"/>
              <w:b w:val="0"/>
              <w:color w:val="auto"/>
              <w:lang w:eastAsia="nl-NL" w:bidi="ar-SA"/>
            </w:rPr>
          </w:pPr>
          <w:hyperlink w:anchor="_Toc10626544" w:history="1">
            <w:r w:rsidRPr="007A4A5A">
              <w:rPr>
                <w:rStyle w:val="Hyperlink"/>
              </w:rPr>
              <w:t>WireFrame TO do’s</w:t>
            </w:r>
            <w:r>
              <w:rPr>
                <w:webHidden/>
              </w:rPr>
              <w:tab/>
            </w:r>
            <w:r>
              <w:rPr>
                <w:webHidden/>
              </w:rPr>
              <w:fldChar w:fldCharType="begin"/>
            </w:r>
            <w:r>
              <w:rPr>
                <w:webHidden/>
              </w:rPr>
              <w:instrText xml:space="preserve"> PAGEREF _Toc10626544 \h </w:instrText>
            </w:r>
            <w:r>
              <w:rPr>
                <w:webHidden/>
              </w:rPr>
            </w:r>
            <w:r>
              <w:rPr>
                <w:webHidden/>
              </w:rPr>
              <w:fldChar w:fldCharType="separate"/>
            </w:r>
            <w:r>
              <w:rPr>
                <w:webHidden/>
              </w:rPr>
              <w:t>5</w:t>
            </w:r>
            <w:r>
              <w:rPr>
                <w:webHidden/>
              </w:rPr>
              <w:fldChar w:fldCharType="end"/>
            </w:r>
          </w:hyperlink>
        </w:p>
        <w:p w:rsidR="000B1B30" w:rsidRDefault="000B1B30">
          <w:r>
            <w:rPr>
              <w:b/>
              <w:bCs/>
            </w:rPr>
            <w:fldChar w:fldCharType="end"/>
          </w:r>
        </w:p>
      </w:sdtContent>
    </w:sdt>
    <w:p w:rsidR="0000244B" w:rsidRDefault="0000244B">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C6554A" w:rsidRDefault="00DE56F9" w:rsidP="00C6554A">
      <w:pPr>
        <w:pStyle w:val="Kop1"/>
      </w:pPr>
      <w:bookmarkStart w:id="1" w:name="_Toc9410231"/>
      <w:bookmarkStart w:id="2" w:name="_Toc10626541"/>
      <w:r>
        <w:lastRenderedPageBreak/>
        <w:t>N</w:t>
      </w:r>
      <w:bookmarkEnd w:id="1"/>
      <w:r>
        <w:t>avigatie</w:t>
      </w:r>
      <w:bookmarkEnd w:id="2"/>
    </w:p>
    <w:p w:rsidR="00DE56F9" w:rsidRDefault="00DE56F9" w:rsidP="0057018D">
      <w:bookmarkStart w:id="3" w:name="_Toc9410232"/>
    </w:p>
    <w:p w:rsidR="00DE56F9" w:rsidRDefault="00DE56F9" w:rsidP="00DE56F9"/>
    <w:p w:rsidR="00DE56F9" w:rsidRDefault="00DE56F9" w:rsidP="00DE56F9"/>
    <w:p w:rsidR="00DE56F9" w:rsidRPr="00DE56F9" w:rsidRDefault="0057018D" w:rsidP="00DE56F9">
      <w:r>
        <w:rPr>
          <w:noProof/>
        </w:rPr>
        <w:drawing>
          <wp:inline distT="0" distB="0" distL="0" distR="0" wp14:anchorId="767B73F2" wp14:editId="791BF16A">
            <wp:extent cx="5739290" cy="3718560"/>
            <wp:effectExtent l="0" t="0" r="0" b="0"/>
            <wp:docPr id="5" name="Afbeelding 5" descr="https://cdn.discordapp.com/attachments/561977178799996929/585747073454833665/Navig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61977178799996929/585747073454833665/Navigat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001" cy="3722260"/>
                    </a:xfrm>
                    <a:prstGeom prst="rect">
                      <a:avLst/>
                    </a:prstGeom>
                    <a:noFill/>
                    <a:ln>
                      <a:noFill/>
                    </a:ln>
                  </pic:spPr>
                </pic:pic>
              </a:graphicData>
            </a:graphic>
          </wp:inline>
        </w:drawing>
      </w:r>
    </w:p>
    <w:p w:rsidR="00DE56F9" w:rsidRDefault="00DE56F9" w:rsidP="00DE56F9">
      <w:pPr>
        <w:pStyle w:val="Kop2"/>
      </w:pPr>
    </w:p>
    <w:p w:rsidR="0057018D" w:rsidRPr="0057018D" w:rsidRDefault="0057018D" w:rsidP="0057018D">
      <w:r>
        <w:t xml:space="preserve">Dit is de navigatie van ons </w:t>
      </w:r>
      <w:r w:rsidR="00C34611">
        <w:t>project</w:t>
      </w:r>
      <w:r w:rsidR="008A01F0">
        <w:t>. Je komt aan op de inlogpagina als je dan succes vol inlogt kom je op het dashboard, als je inlogt met de admin gegevens kom je op de beheer pagina en als je inlogt als vrijwilliger kom je op het vrijwilligers dashboard. Vanuit het vrijwilligers dashboard kan je naar de activiteiten tijdlijn en naar de View TO DO’s pagina. Het is een simpele navigatie met niet te veel pagina’s en overbodige dingen om het duidelijk te houden voor de vrijwilligers.</w:t>
      </w:r>
    </w:p>
    <w:p w:rsidR="00DE56F9" w:rsidRDefault="00DE56F9" w:rsidP="00DE56F9">
      <w:pPr>
        <w:pStyle w:val="Kop2"/>
      </w:pPr>
    </w:p>
    <w:p w:rsidR="00DE56F9" w:rsidRDefault="00DE56F9" w:rsidP="00DE56F9">
      <w:pPr>
        <w:pStyle w:val="Kop2"/>
      </w:pPr>
    </w:p>
    <w:p w:rsidR="00DE56F9" w:rsidRDefault="00DE56F9" w:rsidP="00DE56F9">
      <w:pPr>
        <w:pStyle w:val="Kop2"/>
      </w:pPr>
    </w:p>
    <w:p w:rsidR="00DE56F9" w:rsidRDefault="00DE56F9" w:rsidP="00DE56F9">
      <w:pPr>
        <w:pStyle w:val="Kop2"/>
      </w:pPr>
    </w:p>
    <w:p w:rsidR="00DE56F9" w:rsidRDefault="00DE56F9" w:rsidP="00DE56F9">
      <w:pPr>
        <w:pStyle w:val="Kop2"/>
      </w:pPr>
    </w:p>
    <w:p w:rsidR="00DE56F9" w:rsidRDefault="00DE56F9" w:rsidP="00DE56F9">
      <w:pPr>
        <w:pStyle w:val="Kop2"/>
      </w:pPr>
    </w:p>
    <w:p w:rsidR="00DE56F9" w:rsidRDefault="00DE56F9" w:rsidP="00DE56F9"/>
    <w:p w:rsidR="00DE56F9" w:rsidRPr="00DE56F9" w:rsidRDefault="00DE56F9" w:rsidP="00DE56F9"/>
    <w:p w:rsidR="00DE56F9" w:rsidRPr="002A1AE1" w:rsidRDefault="00DE56F9" w:rsidP="000B1B30">
      <w:pPr>
        <w:pStyle w:val="Kop1"/>
      </w:pPr>
      <w:bookmarkStart w:id="4" w:name="_Toc10626542"/>
      <w:r w:rsidRPr="002A1AE1">
        <w:lastRenderedPageBreak/>
        <w:t>W</w:t>
      </w:r>
      <w:bookmarkEnd w:id="3"/>
      <w:r w:rsidRPr="002A1AE1">
        <w:t>ireFrame</w:t>
      </w:r>
      <w:r w:rsidR="008A01F0">
        <w:t xml:space="preserve"> inlog pagina</w:t>
      </w:r>
      <w:bookmarkEnd w:id="4"/>
    </w:p>
    <w:p w:rsidR="00DE56F9" w:rsidRPr="00DE56F9" w:rsidRDefault="00DE56F9" w:rsidP="00DE56F9"/>
    <w:p w:rsidR="00DE56F9" w:rsidRPr="00DE56F9" w:rsidRDefault="00DE56F9" w:rsidP="00DE56F9">
      <w:pPr>
        <w:pStyle w:val="Kop2"/>
      </w:pPr>
    </w:p>
    <w:p w:rsidR="00DE56F9" w:rsidRDefault="002A1AE1">
      <w:r>
        <w:rPr>
          <w:noProof/>
        </w:rPr>
        <w:drawing>
          <wp:anchor distT="0" distB="0" distL="114300" distR="114300" simplePos="0" relativeHeight="251658240" behindDoc="0" locked="0" layoutInCell="1" allowOverlap="1" wp14:anchorId="2EBD87DE">
            <wp:simplePos x="0" y="0"/>
            <wp:positionH relativeFrom="margin">
              <wp:align>left</wp:align>
            </wp:positionH>
            <wp:positionV relativeFrom="paragraph">
              <wp:posOffset>81280</wp:posOffset>
            </wp:positionV>
            <wp:extent cx="5273040" cy="3314700"/>
            <wp:effectExtent l="0" t="0" r="381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6F9" w:rsidRDefault="00DE56F9"/>
    <w:p w:rsidR="00DE56F9" w:rsidRDefault="00DE56F9"/>
    <w:p w:rsidR="00DE56F9" w:rsidRDefault="00DE56F9"/>
    <w:p w:rsidR="00DE56F9" w:rsidRDefault="00DE56F9"/>
    <w:p w:rsidR="00DE56F9" w:rsidRDefault="00DE56F9"/>
    <w:p w:rsidR="00DE56F9" w:rsidRDefault="00DE56F9"/>
    <w:p w:rsidR="00DE56F9" w:rsidRDefault="00DE56F9"/>
    <w:p w:rsidR="00DE56F9" w:rsidRDefault="00DE56F9"/>
    <w:p w:rsidR="00DE56F9" w:rsidRDefault="00DE56F9"/>
    <w:p w:rsidR="002A1AE1" w:rsidRDefault="002A1AE1"/>
    <w:p w:rsidR="002A1AE1" w:rsidRDefault="002A1AE1"/>
    <w:p w:rsidR="002A1AE1" w:rsidRDefault="002A1AE1">
      <w:r>
        <w:t xml:space="preserve">Dit is de inlog pagina. het is een simpel design, </w:t>
      </w:r>
      <w:r w:rsidR="00897538">
        <w:t>de footer en header staan er voor informatie over de pagina en dan gecentreerd in het midden staat een inlog systeem. Daar heb je de mogelijkheid om een gebruikersnaam en wachtwoord in te vullen. Als je die correct invult zal je vervolgens naar het dashboard meegenomen worden ( zie volgende wireframe ter referentie). De bedoeling van dit ontwerp is dat het makkelijk te gebruiken is voor mensen in de zorg die over het algemeen niet super technisch zullen zijn.</w:t>
      </w:r>
    </w:p>
    <w:p w:rsidR="002A1AE1" w:rsidRDefault="002A1AE1"/>
    <w:p w:rsidR="002A1AE1" w:rsidRDefault="002A1AE1"/>
    <w:p w:rsidR="008A01F0" w:rsidRDefault="008A01F0"/>
    <w:p w:rsidR="008A01F0" w:rsidRDefault="008A01F0"/>
    <w:p w:rsidR="008A01F0" w:rsidRDefault="008A01F0"/>
    <w:p w:rsidR="008A01F0" w:rsidRDefault="008A01F0"/>
    <w:p w:rsidR="008A01F0" w:rsidRDefault="008A01F0"/>
    <w:p w:rsidR="008A01F0" w:rsidRDefault="008A01F0"/>
    <w:p w:rsidR="008A01F0" w:rsidRPr="00634F22" w:rsidRDefault="008A01F0" w:rsidP="000B1B30">
      <w:pPr>
        <w:pStyle w:val="Kop1"/>
        <w:rPr>
          <w:lang w:val="da-DK"/>
        </w:rPr>
      </w:pPr>
      <w:bookmarkStart w:id="5" w:name="_Toc10626543"/>
      <w:r w:rsidRPr="00634F22">
        <w:rPr>
          <w:lang w:val="da-DK"/>
        </w:rPr>
        <w:lastRenderedPageBreak/>
        <w:t>WireFrame Dashboard</w:t>
      </w:r>
      <w:bookmarkEnd w:id="5"/>
    </w:p>
    <w:p w:rsidR="008A01F0" w:rsidRPr="00634F22" w:rsidRDefault="00634F22">
      <w:pPr>
        <w:rPr>
          <w:lang w:val="da-DK"/>
        </w:rPr>
      </w:pPr>
      <w:r>
        <w:rPr>
          <w:noProof/>
        </w:rPr>
        <w:drawing>
          <wp:anchor distT="0" distB="0" distL="114300" distR="114300" simplePos="0" relativeHeight="251660288" behindDoc="1" locked="0" layoutInCell="1" allowOverlap="1" wp14:anchorId="59FE2F59">
            <wp:simplePos x="0" y="0"/>
            <wp:positionH relativeFrom="column">
              <wp:posOffset>-190500</wp:posOffset>
            </wp:positionH>
            <wp:positionV relativeFrom="paragraph">
              <wp:posOffset>257175</wp:posOffset>
            </wp:positionV>
            <wp:extent cx="5273040" cy="4937760"/>
            <wp:effectExtent l="0" t="0" r="381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93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6F9" w:rsidRPr="00634F22" w:rsidRDefault="00DE56F9">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2A1AE1" w:rsidRPr="00634F22" w:rsidRDefault="002A1AE1">
      <w:pPr>
        <w:rPr>
          <w:lang w:val="da-DK"/>
        </w:rPr>
      </w:pPr>
    </w:p>
    <w:p w:rsidR="00634F22" w:rsidRPr="00634F22" w:rsidRDefault="00634F22">
      <w:pPr>
        <w:rPr>
          <w:lang w:val="da-DK"/>
        </w:rPr>
      </w:pPr>
    </w:p>
    <w:p w:rsidR="00634F22" w:rsidRPr="00634F22" w:rsidRDefault="00634F22">
      <w:r w:rsidRPr="00634F22">
        <w:t>Dit is</w:t>
      </w:r>
      <w:r>
        <w:t xml:space="preserve"> het dashboard voor de vrijwilligers. Links zien ze de activiteiten. Daar staat in hoe de activiteit heet wanneer die is en hoeveel deelnemers er zijn. Als ze daar op klikken krijgen ze rechts verschillende opties. Boven in krijgen ze de knoppen: view TODO’s, view planning en generate onepager. Ook heb je daar de gegevens hoeveel leden er zijn en hoeveel to do’s er zijn. In het blok er onder staan de deelnemers die bij die activiteit horen en hun informatie. Dit is nogal een complex systeem maar we hebben het toch geprobeerd zo simpel mogelijk te houden zodat de vrijwilligers het toch makkelijk kunnen gebruiken. Met een paar klikken krijg je alle informatie die je nodig hebt.</w:t>
      </w:r>
    </w:p>
    <w:p w:rsidR="00634F22" w:rsidRPr="00634F22" w:rsidRDefault="00634F22"/>
    <w:p w:rsidR="00634F22" w:rsidRPr="00634F22" w:rsidRDefault="00634F22"/>
    <w:p w:rsidR="00634F22" w:rsidRPr="00634F22" w:rsidRDefault="00634F22"/>
    <w:p w:rsidR="00634F22" w:rsidRPr="00634F22" w:rsidRDefault="00634F22" w:rsidP="000B1B30">
      <w:pPr>
        <w:pStyle w:val="Kop1"/>
      </w:pPr>
      <w:bookmarkStart w:id="6" w:name="_Toc10626544"/>
      <w:r w:rsidRPr="00634F22">
        <w:lastRenderedPageBreak/>
        <w:t xml:space="preserve">WireFrame </w:t>
      </w:r>
      <w:r w:rsidRPr="00634F22">
        <w:t>TO</w:t>
      </w:r>
      <w:bookmarkEnd w:id="6"/>
      <w:r w:rsidR="000B1B30">
        <w:t>DO’s</w:t>
      </w:r>
      <w:bookmarkStart w:id="7" w:name="_GoBack"/>
      <w:bookmarkEnd w:id="7"/>
    </w:p>
    <w:p w:rsidR="00634F22" w:rsidRDefault="00634F22">
      <w:r>
        <w:rPr>
          <w:noProof/>
        </w:rPr>
        <w:drawing>
          <wp:anchor distT="0" distB="0" distL="114300" distR="114300" simplePos="0" relativeHeight="251659264" behindDoc="0" locked="0" layoutInCell="1" allowOverlap="1" wp14:anchorId="7FEC4054">
            <wp:simplePos x="0" y="0"/>
            <wp:positionH relativeFrom="margin">
              <wp:posOffset>-38100</wp:posOffset>
            </wp:positionH>
            <wp:positionV relativeFrom="paragraph">
              <wp:posOffset>83185</wp:posOffset>
            </wp:positionV>
            <wp:extent cx="5273040" cy="4937760"/>
            <wp:effectExtent l="0" t="0" r="381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93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634F22" w:rsidRDefault="00634F22"/>
    <w:p w:rsidR="0023235A" w:rsidRDefault="0023235A"/>
    <w:p w:rsidR="00634F22" w:rsidRDefault="00634F22">
      <w:r>
        <w:t>Dit is de wireframe van de TODO’s</w:t>
      </w:r>
      <w:r w:rsidR="00B07EBE">
        <w:t xml:space="preserve">. Op deze pagina kan je alle TODO’s zien. Als je op een van de TODO’s in de linker lijst klikt krijg je rechts boven in het blok een overzicht over de status van de TODO </w:t>
      </w:r>
      <w:r w:rsidR="0023235A">
        <w:t>in het blok er onder staat de beschrijving van de TODO in kwestie.</w:t>
      </w:r>
    </w:p>
    <w:p w:rsidR="0023235A" w:rsidRDefault="0023235A"/>
    <w:sectPr w:rsidR="0023235A" w:rsidSect="0053407C">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997" w:rsidRDefault="00D40997" w:rsidP="00C6554A">
      <w:pPr>
        <w:spacing w:before="0" w:after="0" w:line="240" w:lineRule="auto"/>
      </w:pPr>
      <w:r>
        <w:separator/>
      </w:r>
    </w:p>
  </w:endnote>
  <w:endnote w:type="continuationSeparator" w:id="0">
    <w:p w:rsidR="00D40997" w:rsidRDefault="00D409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1F0" w:rsidRDefault="008A01F0">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997" w:rsidRDefault="00D40997" w:rsidP="00C6554A">
      <w:pPr>
        <w:spacing w:before="0" w:after="0" w:line="240" w:lineRule="auto"/>
      </w:pPr>
      <w:r>
        <w:separator/>
      </w:r>
    </w:p>
  </w:footnote>
  <w:footnote w:type="continuationSeparator" w:id="0">
    <w:p w:rsidR="00D40997" w:rsidRDefault="00D4099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470510"/>
    <w:multiLevelType w:val="hybridMultilevel"/>
    <w:tmpl w:val="CA1066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4B"/>
    <w:rsid w:val="0000244B"/>
    <w:rsid w:val="000B1B30"/>
    <w:rsid w:val="00191771"/>
    <w:rsid w:val="0023235A"/>
    <w:rsid w:val="002554CD"/>
    <w:rsid w:val="00293B83"/>
    <w:rsid w:val="002A1AE1"/>
    <w:rsid w:val="002B4294"/>
    <w:rsid w:val="00333D0D"/>
    <w:rsid w:val="004C049F"/>
    <w:rsid w:val="005000E2"/>
    <w:rsid w:val="0053407C"/>
    <w:rsid w:val="0057018D"/>
    <w:rsid w:val="005A07C3"/>
    <w:rsid w:val="00605E04"/>
    <w:rsid w:val="00634F22"/>
    <w:rsid w:val="006A3CE7"/>
    <w:rsid w:val="00897538"/>
    <w:rsid w:val="008A01F0"/>
    <w:rsid w:val="00A303E0"/>
    <w:rsid w:val="00B07EBE"/>
    <w:rsid w:val="00C34611"/>
    <w:rsid w:val="00C6554A"/>
    <w:rsid w:val="00D3622C"/>
    <w:rsid w:val="00D40997"/>
    <w:rsid w:val="00DE56F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6375"/>
  <w15:chartTrackingRefBased/>
  <w15:docId w15:val="{960459F2-D378-4903-8CEC-9A0FF64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00244B"/>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00244B"/>
    <w:pPr>
      <w:tabs>
        <w:tab w:val="right" w:leader="dot" w:pos="8296"/>
      </w:tabs>
      <w:spacing w:after="100"/>
    </w:pPr>
    <w:rPr>
      <w:b/>
      <w:noProof/>
      <w:lang w:bidi="nl-NL"/>
    </w:rPr>
  </w:style>
  <w:style w:type="paragraph" w:styleId="Inhopg2">
    <w:name w:val="toc 2"/>
    <w:basedOn w:val="Standaard"/>
    <w:next w:val="Standaard"/>
    <w:autoRedefine/>
    <w:uiPriority w:val="39"/>
    <w:unhideWhenUsed/>
    <w:rsid w:val="0000244B"/>
    <w:pPr>
      <w:spacing w:after="100"/>
      <w:ind w:left="220"/>
    </w:pPr>
  </w:style>
  <w:style w:type="paragraph" w:styleId="Lijstalinea">
    <w:name w:val="List Paragraph"/>
    <w:basedOn w:val="Standaard"/>
    <w:uiPriority w:val="34"/>
    <w:unhideWhenUsed/>
    <w:qFormat/>
    <w:rsid w:val="00DE5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cha\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Studentrapport met omslagfoto.dotx</Template>
  <TotalTime>100</TotalTime>
  <Pages>6</Pages>
  <Words>394</Words>
  <Characters>2172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faten Rashed</dc:creator>
  <cp:keywords/>
  <dc:description/>
  <cp:lastModifiedBy>Emiel Middeldorp</cp:lastModifiedBy>
  <cp:revision>5</cp:revision>
  <dcterms:created xsi:type="dcterms:W3CDTF">2019-05-22T07:40:00Z</dcterms:created>
  <dcterms:modified xsi:type="dcterms:W3CDTF">2019-06-05T09:29:00Z</dcterms:modified>
</cp:coreProperties>
</file>