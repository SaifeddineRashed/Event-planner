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8089A" w14:textId="77777777" w:rsidR="00C6554A" w:rsidRPr="008B5277" w:rsidRDefault="0000244B" w:rsidP="00C6554A">
      <w:pPr>
        <w:pStyle w:val="Foto"/>
      </w:pPr>
      <w:r>
        <w:rPr>
          <w:noProof/>
        </w:rPr>
        <w:drawing>
          <wp:inline distT="0" distB="0" distL="0" distR="0" wp14:anchorId="7C3D2254" wp14:editId="505ADBBD">
            <wp:extent cx="5270500" cy="5270500"/>
            <wp:effectExtent l="0" t="0" r="6350" b="0"/>
            <wp:docPr id="1" name="Afbeelding 1" descr="C:\Users\aicha\Downloads\LOGOWAZA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ha\Downloads\LOGOWAZABE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BABC" w14:textId="77777777" w:rsidR="00C6554A" w:rsidRDefault="0000244B" w:rsidP="00C6554A">
      <w:pPr>
        <w:pStyle w:val="Titel"/>
      </w:pPr>
      <w:r>
        <w:t>Evenementen planner</w:t>
      </w:r>
    </w:p>
    <w:p w14:paraId="614EA060" w14:textId="17C3D4FE" w:rsidR="00C6554A" w:rsidRPr="00D5413C" w:rsidRDefault="0000244B" w:rsidP="00C6554A">
      <w:pPr>
        <w:pStyle w:val="Ondertitel"/>
      </w:pPr>
      <w:r>
        <w:t>[</w:t>
      </w:r>
      <w:r w:rsidR="00B073BC">
        <w:t>TECHNISCH ONTWERP</w:t>
      </w:r>
      <w:bookmarkStart w:id="0" w:name="_GoBack"/>
      <w:bookmarkEnd w:id="0"/>
      <w:r>
        <w:t>]</w:t>
      </w:r>
    </w:p>
    <w:p w14:paraId="206B7A2A" w14:textId="77777777" w:rsidR="0000244B" w:rsidRPr="0000244B" w:rsidRDefault="0000244B" w:rsidP="0000244B">
      <w:pPr>
        <w:pStyle w:val="Contactgegevens"/>
      </w:pPr>
      <w:proofErr w:type="spellStart"/>
      <w:r>
        <w:t>Wa’zebai</w:t>
      </w:r>
      <w:proofErr w:type="spellEnd"/>
      <w:r>
        <w:t xml:space="preserve"> Inc.</w:t>
      </w:r>
      <w:r w:rsidR="00C6554A">
        <w:rPr>
          <w:lang w:bidi="nl-NL"/>
        </w:rPr>
        <w:t xml:space="preserve"> | </w:t>
      </w:r>
      <w:r>
        <w:t>Evenementen planner</w:t>
      </w:r>
      <w:r w:rsidR="00C6554A">
        <w:rPr>
          <w:lang w:bidi="nl-NL"/>
        </w:rPr>
        <w:t xml:space="preserve"> | </w:t>
      </w:r>
      <w:r>
        <w:t>22-05-2019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0850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A5754" w14:textId="77777777" w:rsidR="0000244B" w:rsidRDefault="0000244B">
          <w:pPr>
            <w:pStyle w:val="Kopvaninhoudsopgave"/>
          </w:pPr>
          <w:r>
            <w:t>Inhoud</w:t>
          </w:r>
        </w:p>
        <w:p w14:paraId="17350297" w14:textId="77777777" w:rsidR="0000244B" w:rsidRPr="0000244B" w:rsidRDefault="0000244B" w:rsidP="0000244B">
          <w:pPr>
            <w:pStyle w:val="Inhopg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0231" w:history="1">
            <w:r w:rsidRPr="0000244B">
              <w:rPr>
                <w:rStyle w:val="Hyperlink"/>
                <w:b w:val="0"/>
              </w:rPr>
              <w:t>Koptekst 1</w:t>
            </w:r>
            <w:r w:rsidRPr="0000244B">
              <w:rPr>
                <w:webHidden/>
              </w:rPr>
              <w:tab/>
            </w:r>
            <w:r w:rsidRPr="0000244B">
              <w:rPr>
                <w:webHidden/>
              </w:rPr>
              <w:fldChar w:fldCharType="begin"/>
            </w:r>
            <w:r w:rsidRPr="0000244B">
              <w:rPr>
                <w:webHidden/>
              </w:rPr>
              <w:instrText xml:space="preserve"> PAGEREF _Toc9410231 \h </w:instrText>
            </w:r>
            <w:r w:rsidRPr="0000244B">
              <w:rPr>
                <w:webHidden/>
              </w:rPr>
            </w:r>
            <w:r w:rsidRPr="0000244B">
              <w:rPr>
                <w:webHidden/>
              </w:rPr>
              <w:fldChar w:fldCharType="separate"/>
            </w:r>
            <w:r w:rsidRPr="0000244B">
              <w:rPr>
                <w:webHidden/>
              </w:rPr>
              <w:t>2</w:t>
            </w:r>
            <w:r w:rsidRPr="0000244B">
              <w:rPr>
                <w:webHidden/>
              </w:rPr>
              <w:fldChar w:fldCharType="end"/>
            </w:r>
          </w:hyperlink>
        </w:p>
        <w:p w14:paraId="67B122DC" w14:textId="77777777" w:rsidR="0000244B" w:rsidRDefault="008017F6">
          <w:pPr>
            <w:pStyle w:val="Inhopg2"/>
            <w:tabs>
              <w:tab w:val="right" w:leader="dot" w:pos="8296"/>
            </w:tabs>
            <w:rPr>
              <w:noProof/>
            </w:rPr>
          </w:pPr>
          <w:hyperlink w:anchor="_Toc9410232" w:history="1">
            <w:r w:rsidR="0000244B" w:rsidRPr="009D1EFF">
              <w:rPr>
                <w:rStyle w:val="Hyperlink"/>
                <w:noProof/>
                <w:lang w:bidi="nl-NL"/>
              </w:rPr>
              <w:t>Koptekst 2</w:t>
            </w:r>
            <w:r w:rsidR="0000244B">
              <w:rPr>
                <w:noProof/>
                <w:webHidden/>
              </w:rPr>
              <w:tab/>
            </w:r>
            <w:r w:rsidR="0000244B">
              <w:rPr>
                <w:noProof/>
                <w:webHidden/>
              </w:rPr>
              <w:fldChar w:fldCharType="begin"/>
            </w:r>
            <w:r w:rsidR="0000244B">
              <w:rPr>
                <w:noProof/>
                <w:webHidden/>
              </w:rPr>
              <w:instrText xml:space="preserve"> PAGEREF _Toc9410232 \h </w:instrText>
            </w:r>
            <w:r w:rsidR="0000244B">
              <w:rPr>
                <w:noProof/>
                <w:webHidden/>
              </w:rPr>
            </w:r>
            <w:r w:rsidR="0000244B">
              <w:rPr>
                <w:noProof/>
                <w:webHidden/>
              </w:rPr>
              <w:fldChar w:fldCharType="separate"/>
            </w:r>
            <w:r w:rsidR="0000244B">
              <w:rPr>
                <w:noProof/>
                <w:webHidden/>
              </w:rPr>
              <w:t>2</w:t>
            </w:r>
            <w:r w:rsidR="0000244B">
              <w:rPr>
                <w:noProof/>
                <w:webHidden/>
              </w:rPr>
              <w:fldChar w:fldCharType="end"/>
            </w:r>
          </w:hyperlink>
        </w:p>
        <w:p w14:paraId="1193411E" w14:textId="77777777" w:rsidR="0000244B" w:rsidRDefault="0000244B">
          <w:r>
            <w:rPr>
              <w:b/>
              <w:bCs/>
            </w:rPr>
            <w:fldChar w:fldCharType="end"/>
          </w:r>
        </w:p>
      </w:sdtContent>
    </w:sdt>
    <w:p w14:paraId="5935E4A7" w14:textId="77777777"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br w:type="page"/>
      </w:r>
    </w:p>
    <w:p w14:paraId="0391C2D3" w14:textId="77777777"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bookmarkStart w:id="1" w:name="_Toc9410231" w:displacedByCustomXml="next"/>
    <w:sdt>
      <w:sdtPr>
        <w:alias w:val="Koptekst 1:"/>
        <w:tag w:val="Koptekst 1:"/>
        <w:id w:val="1549648056"/>
        <w:placeholder>
          <w:docPart w:val="91FD5F054F5D42F1AB0B8CB24525F49A"/>
        </w:placeholder>
        <w:temporary/>
        <w:showingPlcHdr/>
        <w15:appearance w15:val="hidden"/>
      </w:sdtPr>
      <w:sdtEndPr/>
      <w:sdtContent>
        <w:p w14:paraId="09EBB833" w14:textId="77777777" w:rsidR="00C6554A" w:rsidRDefault="00C6554A" w:rsidP="00C6554A">
          <w:pPr>
            <w:pStyle w:val="Kop1"/>
          </w:pPr>
          <w:r>
            <w:rPr>
              <w:lang w:bidi="nl-NL"/>
            </w:rPr>
            <w:t>Koptekst 1</w:t>
          </w:r>
        </w:p>
      </w:sdtContent>
    </w:sdt>
    <w:bookmarkEnd w:id="1" w:displacedByCustomXml="prev"/>
    <w:sdt>
      <w:sdtPr>
        <w:alias w:val="Alineatekst:"/>
        <w:tag w:val="Alineatekst:"/>
        <w:id w:val="-335997730"/>
        <w:placeholder>
          <w:docPart w:val="46BA48BDCA8F4E249C593447C35E9B5C"/>
        </w:placeholder>
        <w:temporary/>
        <w:showingPlcHdr/>
        <w15:appearance w15:val="hidden"/>
      </w:sdtPr>
      <w:sdtEndPr/>
      <w:sdtContent>
        <w:p w14:paraId="33064210" w14:textId="77777777" w:rsidR="00C6554A" w:rsidRDefault="00C6554A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14:paraId="122128DF" w14:textId="77777777" w:rsidR="00C6554A" w:rsidRDefault="00C6554A" w:rsidP="00C6554A"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4449AAFDEE90466A9ABA987BF98B51EE"/>
        </w:placeholder>
        <w:temporary/>
        <w:showingPlcHdr/>
        <w15:appearance w15:val="hidden"/>
      </w:sdtPr>
      <w:sdtEndPr/>
      <w:sdtContent>
        <w:p w14:paraId="1D29AA50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14:paraId="6277747C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14:paraId="1BBCA672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bookmarkStart w:id="2" w:name="_Toc9410232"/>
    <w:p w14:paraId="2F4A1E62" w14:textId="77777777" w:rsidR="00C6554A" w:rsidRPr="00D5413C" w:rsidRDefault="008017F6" w:rsidP="00C6554A">
      <w:pPr>
        <w:pStyle w:val="Kop2"/>
      </w:pPr>
      <w:sdt>
        <w:sdtPr>
          <w:alias w:val="Koptekst 2:"/>
          <w:tag w:val="Koptekst 2:"/>
          <w:id w:val="959536471"/>
          <w:placeholder>
            <w:docPart w:val="41FC79E2B8A84706B1280E4857441E5B"/>
          </w:placeholder>
          <w:temporary/>
          <w:showingPlcHdr/>
          <w15:appearance w15:val="hidden"/>
        </w:sdtPr>
        <w:sdtEndPr/>
        <w:sdtContent>
          <w:r w:rsidR="00C6554A">
            <w:rPr>
              <w:lang w:bidi="nl-NL"/>
            </w:rPr>
            <w:t>Koptekst 2</w:t>
          </w:r>
        </w:sdtContent>
      </w:sdt>
      <w:bookmarkEnd w:id="2"/>
    </w:p>
    <w:sdt>
      <w:sdtPr>
        <w:alias w:val="Alineatekst:"/>
        <w:tag w:val="Alineatekst:"/>
        <w:id w:val="-2013052735"/>
        <w:placeholder>
          <w:docPart w:val="623FD3DB1503476C951FA44268DC3BDA"/>
        </w:placeholder>
        <w:temporary/>
        <w:showingPlcHdr/>
        <w15:appearance w15:val="hidden"/>
      </w:sdtPr>
      <w:sdtEndPr/>
      <w:sdtContent>
        <w:p w14:paraId="497C6D91" w14:textId="77777777" w:rsidR="00C6554A" w:rsidRDefault="00C6554A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14:paraId="458436F5" w14:textId="77777777" w:rsidR="002C74C0" w:rsidRDefault="00C6554A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sectPr w:rsidR="002C74C0" w:rsidSect="0053407C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2BDDC" w14:textId="77777777" w:rsidR="008017F6" w:rsidRDefault="008017F6" w:rsidP="00C6554A">
      <w:pPr>
        <w:spacing w:before="0" w:after="0" w:line="240" w:lineRule="auto"/>
      </w:pPr>
      <w:r>
        <w:separator/>
      </w:r>
    </w:p>
  </w:endnote>
  <w:endnote w:type="continuationSeparator" w:id="0">
    <w:p w14:paraId="1A8A45F1" w14:textId="77777777" w:rsidR="008017F6" w:rsidRDefault="008017F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05F34" w14:textId="77777777"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6E667" w14:textId="77777777" w:rsidR="008017F6" w:rsidRDefault="008017F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84CBAF" w14:textId="77777777" w:rsidR="008017F6" w:rsidRDefault="008017F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4B"/>
    <w:rsid w:val="0000244B"/>
    <w:rsid w:val="00191771"/>
    <w:rsid w:val="002554CD"/>
    <w:rsid w:val="00293B83"/>
    <w:rsid w:val="002B4294"/>
    <w:rsid w:val="00333D0D"/>
    <w:rsid w:val="004C049F"/>
    <w:rsid w:val="005000E2"/>
    <w:rsid w:val="005303FD"/>
    <w:rsid w:val="0053407C"/>
    <w:rsid w:val="005A07C3"/>
    <w:rsid w:val="00605E04"/>
    <w:rsid w:val="006A3CE7"/>
    <w:rsid w:val="008017F6"/>
    <w:rsid w:val="00A303E0"/>
    <w:rsid w:val="00B073BC"/>
    <w:rsid w:val="00C6554A"/>
    <w:rsid w:val="00D3622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63834"/>
  <w15:chartTrackingRefBased/>
  <w15:docId w15:val="{960459F2-D378-4903-8CEC-9A0FF64B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244B"/>
    <w:pPr>
      <w:spacing w:before="240" w:after="0" w:line="259" w:lineRule="auto"/>
      <w:contextualSpacing w:val="0"/>
      <w:outlineLvl w:val="9"/>
    </w:pPr>
    <w:rPr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0244B"/>
    <w:pPr>
      <w:tabs>
        <w:tab w:val="right" w:leader="dot" w:pos="8296"/>
      </w:tabs>
      <w:spacing w:after="100"/>
    </w:pPr>
    <w:rPr>
      <w:b/>
      <w:noProof/>
      <w:lang w:bidi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024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cha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FD5F054F5D42F1AB0B8CB24525F4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E90A83-33A3-4E26-867E-C0297DE05B5B}"/>
      </w:docPartPr>
      <w:docPartBody>
        <w:p w:rsidR="007205E8" w:rsidRDefault="00DA34C0">
          <w:pPr>
            <w:pStyle w:val="91FD5F054F5D42F1AB0B8CB24525F49A"/>
          </w:pPr>
          <w:r>
            <w:rPr>
              <w:lang w:bidi="nl-NL"/>
            </w:rPr>
            <w:t>Koptekst 1</w:t>
          </w:r>
        </w:p>
      </w:docPartBody>
    </w:docPart>
    <w:docPart>
      <w:docPartPr>
        <w:name w:val="46BA48BDCA8F4E249C593447C35E9B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0F82D7-C7FC-40F7-AECC-5B860E0108D9}"/>
      </w:docPartPr>
      <w:docPartBody>
        <w:p w:rsidR="00C63DEF" w:rsidRDefault="00DA34C0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7205E8" w:rsidRDefault="00DA34C0">
          <w:pPr>
            <w:pStyle w:val="46BA48BDCA8F4E249C593447C35E9B5C"/>
          </w:pPr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docPartBody>
    </w:docPart>
    <w:docPart>
      <w:docPartPr>
        <w:name w:val="4449AAFDEE90466A9ABA987BF98B51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62B7E-5A87-4F4E-ADEF-E94A4FBCAADF}"/>
      </w:docPartPr>
      <w:docPartBody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:rsidR="007205E8" w:rsidRDefault="00DA34C0">
          <w:pPr>
            <w:pStyle w:val="4449AAFDEE90466A9ABA987BF98B51EE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docPartBody>
    </w:docPart>
    <w:docPart>
      <w:docPartPr>
        <w:name w:val="41FC79E2B8A84706B1280E4857441E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51534E-2894-46F9-816E-BF64EE41BDB8}"/>
      </w:docPartPr>
      <w:docPartBody>
        <w:p w:rsidR="007205E8" w:rsidRDefault="00DA34C0">
          <w:pPr>
            <w:pStyle w:val="41FC79E2B8A84706B1280E4857441E5B"/>
          </w:pPr>
          <w:r>
            <w:rPr>
              <w:lang w:bidi="nl-NL"/>
            </w:rPr>
            <w:t>Koptekst 2</w:t>
          </w:r>
        </w:p>
      </w:docPartBody>
    </w:docPart>
    <w:docPart>
      <w:docPartPr>
        <w:name w:val="623FD3DB1503476C951FA44268DC3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FA78B3-AB39-4BD5-911B-BB1EE2D1F7DD}"/>
      </w:docPartPr>
      <w:docPartBody>
        <w:p w:rsidR="00C63DEF" w:rsidRDefault="00DA34C0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7205E8" w:rsidRDefault="00DA34C0">
          <w:pPr>
            <w:pStyle w:val="623FD3DB1503476C951FA44268DC3BDA"/>
          </w:pPr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C0"/>
    <w:rsid w:val="007205E8"/>
    <w:rsid w:val="00A92273"/>
    <w:rsid w:val="00D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F45117A5E14615BDA221CCD5BDF285">
    <w:name w:val="A4F45117A5E14615BDA221CCD5BDF285"/>
  </w:style>
  <w:style w:type="paragraph" w:customStyle="1" w:styleId="28D05CAD01214F229ED9DD19BE7E2E4E">
    <w:name w:val="28D05CAD01214F229ED9DD19BE7E2E4E"/>
  </w:style>
  <w:style w:type="paragraph" w:customStyle="1" w:styleId="0ED9CAC8A4EE4F6EBBA786819804CFEF">
    <w:name w:val="0ED9CAC8A4EE4F6EBBA786819804CFEF"/>
  </w:style>
  <w:style w:type="paragraph" w:customStyle="1" w:styleId="DA72D40D8EE64AD1AEFC920284DB68EF">
    <w:name w:val="DA72D40D8EE64AD1AEFC920284DB68EF"/>
  </w:style>
  <w:style w:type="paragraph" w:customStyle="1" w:styleId="9AC8F59D8F3040DCAE56DBA7DE6D1418">
    <w:name w:val="9AC8F59D8F3040DCAE56DBA7DE6D1418"/>
  </w:style>
  <w:style w:type="paragraph" w:customStyle="1" w:styleId="91FD5F054F5D42F1AB0B8CB24525F49A">
    <w:name w:val="91FD5F054F5D42F1AB0B8CB24525F49A"/>
  </w:style>
  <w:style w:type="paragraph" w:customStyle="1" w:styleId="46BA48BDCA8F4E249C593447C35E9B5C">
    <w:name w:val="46BA48BDCA8F4E249C593447C35E9B5C"/>
  </w:style>
  <w:style w:type="paragraph" w:styleId="Lijstopsomteken">
    <w:name w:val="List Bullet"/>
    <w:basedOn w:val="Standa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4449AAFDEE90466A9ABA987BF98B51EE">
    <w:name w:val="4449AAFDEE90466A9ABA987BF98B51EE"/>
  </w:style>
  <w:style w:type="paragraph" w:customStyle="1" w:styleId="41FC79E2B8A84706B1280E4857441E5B">
    <w:name w:val="41FC79E2B8A84706B1280E4857441E5B"/>
  </w:style>
  <w:style w:type="paragraph" w:customStyle="1" w:styleId="623FD3DB1503476C951FA44268DC3BDA">
    <w:name w:val="623FD3DB1503476C951FA44268DC3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</Template>
  <TotalTime>1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Rashed</dc:creator>
  <cp:keywords/>
  <dc:description/>
  <cp:lastModifiedBy>faten Rashed</cp:lastModifiedBy>
  <cp:revision>2</cp:revision>
  <dcterms:created xsi:type="dcterms:W3CDTF">2019-05-22T07:50:00Z</dcterms:created>
  <dcterms:modified xsi:type="dcterms:W3CDTF">2019-05-22T07:50:00Z</dcterms:modified>
</cp:coreProperties>
</file>